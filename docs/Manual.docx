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B45" w:rsidRPr="00BE2B2E" w:rsidRDefault="000E5DA3">
      <w:pPr>
        <w:pStyle w:val="Titel"/>
      </w:pPr>
      <w:r>
        <w:t>PROMEDA -</w:t>
      </w:r>
      <w:r w:rsidR="00214A9D" w:rsidRPr="00BE2B2E">
        <w:br/>
      </w:r>
      <w:r>
        <w:t>DOKUMENTATION</w:t>
      </w:r>
    </w:p>
    <w:sdt>
      <w:sdtPr>
        <w:id w:val="216403978"/>
        <w:placeholder>
          <w:docPart w:val="D3537F342FD742E0AA7030F484982ADD"/>
        </w:placeholder>
        <w:date w:fullDate="2018-11-05T00:00:00Z">
          <w:dateFormat w:val="dd.MM.yyyy"/>
          <w:lid w:val="de-DE"/>
          <w:storeMappedDataAs w:val="dateTime"/>
          <w:calendar w:val="gregorian"/>
        </w:date>
      </w:sdtPr>
      <w:sdtEndPr/>
      <w:sdtContent>
        <w:p w:rsidR="00C93B45" w:rsidRPr="00BE2B2E" w:rsidRDefault="000E5DA3">
          <w:pPr>
            <w:pStyle w:val="Untertitel"/>
          </w:pPr>
          <w:r>
            <w:t>05.11.2018</w:t>
          </w:r>
        </w:p>
      </w:sdtContent>
    </w:sdt>
    <w:p w:rsidR="00C93B45" w:rsidRPr="00BE2B2E" w:rsidRDefault="00214A9D">
      <w:pPr>
        <w:pStyle w:val="berschrift1"/>
      </w:pPr>
      <w:bookmarkStart w:id="0" w:name="_GoBack"/>
      <w:r w:rsidRPr="00BE2B2E">
        <w:t>Übersicht</w:t>
      </w:r>
    </w:p>
    <w:p w:rsidR="00C93B45" w:rsidRPr="00BE2B2E" w:rsidRDefault="00503A51">
      <w:pPr>
        <w:pStyle w:val="berschrift2"/>
      </w:pPr>
      <w:r>
        <w:t>Anwendung konfigurieren</w:t>
      </w:r>
    </w:p>
    <w:sdt>
      <w:sdtPr>
        <w:id w:val="-2113425653"/>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19"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hteck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ihand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074CCA"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bhtXtoIIAAA4KAAA&#10;DgAAAAAAAAAAAAAAAAAuAgAAZHJzL2Uyb0RvYy54bWxQSwECLQAUAAYACAAAACEABeIMPdkAAAAD&#10;AQAADwAAAAAAAAAAAAAAAADcCgAAZHJzL2Rvd25yZXYueG1sUEsFBgAAAAAEAAQA8wAAAOILAAAA&#10;AA==&#10;">
                          <v:rect id="Rechteck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ihand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wie dieses Projekt entstanden ist, wer involviert ist und worin der Zweck besteht.]</w:t>
                </w:r>
              </w:p>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Hinweis: Wenn Sie Tipps (wie diesen hier) löschen möchten, klicken Sie einfach darauf, und beginnen Sie mit der Eingabe. Wenn Sie noch nicht wissen, ob und welchen eigenen Text Sie eingeben möchten, klicken Sie einfach auf den Tipp, und drücken Sie die LEERTASTE, um ihn zu löschen.</w:t>
                </w:r>
              </w:p>
            </w:tc>
          </w:tr>
        </w:tbl>
        <w:p w:rsidR="00C93B45" w:rsidRPr="00BE2B2E" w:rsidRDefault="00FB259A"/>
      </w:sdtContent>
    </w:sdt>
    <w:p w:rsidR="00C93B45" w:rsidRPr="00BE2B2E" w:rsidRDefault="00503A51">
      <w:pPr>
        <w:pStyle w:val="berschrift2"/>
      </w:pPr>
      <w:r>
        <w:t>Anwendung ausführen</w:t>
      </w:r>
    </w:p>
    <w:sdt>
      <w:sdtPr>
        <w:id w:val="-1466881030"/>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35"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hteck 3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ihandform 3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4A455D"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D9kKVkgQgAADgoAAAO&#10;AAAAAAAAAAAAAAAAAC4CAABkcnMvZTJvRG9jLnhtbFBLAQItABQABgAIAAAAIQAF4gw92QAAAAMB&#10;AAAPAAAAAAAAAAAAAAAAANsKAABkcnMvZG93bnJldi54bWxQSwUGAAAAAAQABADzAAAA4QsAAAAA&#10;">
                          <v:rect id="Rechteck 3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" fillcolor="#5b9bd5 [3204]" stroked="f" strokeweight="0"/>
                          <v:shape id="Freihandform 3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[Der Projektumfang definiert die Begrenzungen eines Projekts. Stellen Sie sich den Projektumfang wie eine imaginäre Schachtel vor, die Sie mit allen Projektelementen/-aktivitäten füllen. Hiermit wird nicht nur der Arbeitsumfang definiert (was Sie in die Schachtel packen), sondern es werden auch die Grenzen dessen definiert, was nicht als Teil des Projekts erledigt wird (was nicht in die Schachtel passt). Mit dem Projektumfang werden Fragen wie die nach dem Arbeitsumfang und den erwarteten Ergebnissen beantwortet.]</w:t>
                </w:r>
              </w:p>
            </w:tc>
          </w:tr>
        </w:tbl>
        <w:p w:rsidR="00C93B45" w:rsidRPr="00BE2B2E" w:rsidRDefault="00FB259A"/>
      </w:sdtContent>
    </w:sdt>
    <w:bookmarkEnd w:id="0" w:displacedByCustomXml="prev"/>
    <w:p w:rsidR="00C93B45" w:rsidRPr="00BE2B2E" w:rsidRDefault="00214A9D">
      <w:pPr>
        <w:pStyle w:val="berschrift2"/>
      </w:pPr>
      <w:r w:rsidRPr="00BE2B2E">
        <w:t>Anforderungen auf hoher Ebene</w:t>
      </w:r>
    </w:p>
    <w:sdt>
      <w:sdtPr>
        <w:id w:val="-510995402"/>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16"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hteck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ihand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F00D2A"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AMalAoIIAAA4KAAA&#10;DgAAAAAAAAAAAAAAAAAuAgAAZHJzL2Uyb0RvYy54bWxQSwECLQAUAAYACAAAACEABeIMPdkAAAAD&#10;AQAADwAAAAAAAAAAAAAAAADcCgAAZHJzL2Rvd25yZXYueG1sUEsFBgAAAAAEAAQA8wAAAOILAAAA&#10;AA==&#10;">
                          <v:rect id="Rechteck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ihand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die Anforderungen auf hoher Ebene für das Projekt, z. B.:]</w:t>
                </w:r>
              </w:p>
            </w:tc>
          </w:tr>
        </w:tbl>
        <w:p w:rsidR="00C93B45" w:rsidRPr="00BE2B2E" w:rsidRDefault="00FB259A">
          <w:pPr>
            <w:pStyle w:val="KeinLeerraum"/>
          </w:pPr>
        </w:p>
      </w:sdtContent>
    </w:sdt>
    <w:p w:rsidR="00C93B45" w:rsidRPr="00BE2B2E" w:rsidRDefault="00214A9D">
      <w:r w:rsidRPr="00BE2B2E">
        <w:t>Das neue System muss Folgendes bieten:</w:t>
      </w:r>
    </w:p>
    <w:p w:rsidR="00C93B45" w:rsidRPr="00BE2B2E" w:rsidRDefault="00214A9D">
      <w:pPr>
        <w:pStyle w:val="Aufzhlungszeichen"/>
      </w:pPr>
      <w:r w:rsidRPr="00BE2B2E">
        <w:t>Die Fähigkeit, internen und externen Benutzern den Zugriff auf die Anwendung zu ermöglichen, ohne dass Software heruntergeladen werden muss</w:t>
      </w:r>
    </w:p>
    <w:p w:rsidR="00C93B45" w:rsidRPr="00BE2B2E" w:rsidRDefault="00214A9D">
      <w:pPr>
        <w:pStyle w:val="Aufzhlungszeichen"/>
      </w:pPr>
      <w:r w:rsidRPr="00BE2B2E">
        <w:t>Die Fähigkeit, an die vorhandene Data Warehouse-Anwendung angebunden werden zu können</w:t>
      </w:r>
    </w:p>
    <w:p w:rsidR="00C93B45" w:rsidRPr="00BE2B2E" w:rsidRDefault="00214A9D">
      <w:pPr>
        <w:pStyle w:val="Aufzhlungszeichen"/>
      </w:pPr>
      <w:r w:rsidRPr="00BE2B2E">
        <w:t>Die Fähigkeit, automatisiertes Routing und Benachrichtigungen basierend auf Geschäftsregeln einzubinden</w:t>
      </w:r>
    </w:p>
    <w:p w:rsidR="00C93B45" w:rsidRPr="00BE2B2E" w:rsidRDefault="00214A9D">
      <w:pPr>
        <w:pStyle w:val="berschrift2"/>
      </w:pPr>
      <w:r w:rsidRPr="00BE2B2E">
        <w:t>Lieferumfang</w:t>
      </w:r>
    </w:p>
    <w:sdt>
      <w:sdtPr>
        <w:id w:val="1455060225"/>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56"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hteck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ihandform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04992F6"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">
                          <v:rect id="Rechteck 5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" fillcolor="#5b9bd5 [3204]" stroked="f" strokeweight="0"/>
                          <v:shape id="Freihandform 5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[Führen Sie Agenturen, Projektbeteiligte oder Abteilungen auf, die in dieses Projekt einbezogen werden müssen, und beschreiben Sie, in welcher Weise sie vom Projekt betroffen sind.]</w:t>
                </w:r>
              </w:p>
            </w:tc>
          </w:tr>
        </w:tbl>
        <w:p w:rsidR="00C93B45" w:rsidRPr="00BE2B2E" w:rsidRDefault="00FB259A"/>
      </w:sdtContent>
    </w:sdt>
    <w:p w:rsidR="00C93B45" w:rsidRPr="00BE2B2E" w:rsidRDefault="00214A9D">
      <w:pPr>
        <w:pStyle w:val="berschrift2"/>
      </w:pPr>
      <w:r w:rsidRPr="00BE2B2E">
        <w:t>Betroffene Parteien</w:t>
      </w:r>
    </w:p>
    <w:sdt>
      <w:sdtPr>
        <w:id w:val="-178505371"/>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59"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hteck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ihandform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59FBD8"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">
                          <v:rect id="Rechteck 6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" fillcolor="#5b9bd5 [3204]" stroked="f" strokeweight="0"/>
                          <v:shape id="Freihandform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[Führen Sie Geschäftsprozesse oder Systeme auf, die von diesem Projekt betroffen sind, und beschreiben Sie, in welcher Weise sie betroffen sind.]</w:t>
                </w:r>
              </w:p>
            </w:tc>
          </w:tr>
        </w:tbl>
        <w:p w:rsidR="00C93B45" w:rsidRPr="00BE2B2E" w:rsidRDefault="00FB259A"/>
      </w:sdtContent>
    </w:sdt>
    <w:p w:rsidR="00C93B45" w:rsidRPr="00BE2B2E" w:rsidRDefault="00214A9D">
      <w:pPr>
        <w:pStyle w:val="berschrift2"/>
      </w:pPr>
      <w:r w:rsidRPr="00BE2B2E">
        <w:lastRenderedPageBreak/>
        <w:t>Betroffene Geschäftsprozesse oder Systeme</w:t>
      </w:r>
    </w:p>
    <w:sdt>
      <w:sdtPr>
        <w:id w:val="394707813"/>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62"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ihand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F5174"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ihand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alle spezifischen Komponenten, die nicht zum Umfang des Projekts gehören.]</w:t>
                </w:r>
              </w:p>
            </w:tc>
          </w:tr>
        </w:tbl>
        <w:p w:rsidR="00C93B45" w:rsidRPr="00BE2B2E" w:rsidRDefault="00FB259A"/>
      </w:sdtContent>
    </w:sdt>
    <w:p w:rsidR="00C93B45" w:rsidRPr="00BE2B2E" w:rsidRDefault="00214A9D">
      <w:pPr>
        <w:pStyle w:val="berschrift2"/>
      </w:pPr>
      <w:r w:rsidRPr="00BE2B2E">
        <w:t>Spezifisch auszuschließende Bereiche</w:t>
      </w:r>
    </w:p>
    <w:sdt>
      <w:sdtPr>
        <w:id w:val="1727880417"/>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65"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ihand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8EDCCC"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5ygAgAADk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B0mDnKACAAAOSgAAA4A&#10;AAAAAAAAAAAAAAAALgIAAGRycy9lMm9Eb2MueG1sUEsBAi0AFAAGAAgAAAAhAAXiDD3ZAAAAAwEA&#10;AA8AAAAAAAAAAAAAAAAA2goAAGRycy9kb3ducmV2LnhtbFBLBQYAAAAABAAEAPMAAADgCwAAAAA=&#10;">
                          <v:rect id="Rectangle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ihandform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wie Sie das Projekt implementieren möchten. Werden beispielsweise alle Komponenten gleichzeitig oder schrittweise eingeführt? Welche Bestandteile sind in den einzelnen Versionen vorhanden?]</w:t>
                </w:r>
              </w:p>
            </w:tc>
          </w:tr>
        </w:tbl>
        <w:p w:rsidR="00C93B45" w:rsidRPr="00BE2B2E" w:rsidRDefault="00FB259A"/>
      </w:sdtContent>
    </w:sdt>
    <w:p w:rsidR="00C93B45" w:rsidRPr="00BE2B2E" w:rsidRDefault="00214A9D">
      <w:pPr>
        <w:pStyle w:val="berschrift2"/>
      </w:pPr>
      <w:r w:rsidRPr="00BE2B2E">
        <w:t>Implementierungsplan</w:t>
      </w:r>
    </w:p>
    <w:sdt>
      <w:sdtPr>
        <w:id w:val="-1948997253"/>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68"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ihand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DCAB8E"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f0gggAADk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Vs139IIIAAA5KAAA&#10;DgAAAAAAAAAAAAAAAAAuAgAAZHJzL2Uyb0RvYy54bWxQSwECLQAUAAYACAAAACEABeIMPdkAAAAD&#10;AQAADwAAAAAAAAAAAAAAAADcCgAAZHJzL2Rvd25yZXYueG1sUEsFBgAAAAAEAAQA8wAAAOILAAAA&#10;AA==&#10;">
                          <v:rect id="Rectangle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ihandform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[Machen Sie Empfehlungen, die zu der von Ihnen vorgeschlagenen Lösung führen. Fassen Sie Ihren Vorschlag zusammen, und geben Sie an, wie Sie die Ziele zu erreichen gedenken. Weitere Details hierzu können Sie im Abschnitt "Unser Angebot" angeben.]</w:t>
                </w:r>
              </w:p>
            </w:tc>
          </w:tr>
        </w:tbl>
        <w:p w:rsidR="00C93B45" w:rsidRPr="00BE2B2E" w:rsidRDefault="00FB259A"/>
      </w:sdtContent>
    </w:sdt>
    <w:p w:rsidR="00C93B45" w:rsidRPr="00BE2B2E" w:rsidRDefault="00214A9D">
      <w:pPr>
        <w:pStyle w:val="berschrift2"/>
      </w:pPr>
      <w:r w:rsidRPr="00BE2B2E">
        <w:t>Zeitskala/Planung auf hoher Ebene</w:t>
      </w:r>
    </w:p>
    <w:sdt>
      <w:sdtPr>
        <w:id w:val="1150491939"/>
        <w:placeholder>
          <w:docPart w:val="53DDE76BA31C41BEB3D516A28B95E1F0"/>
        </w:placeholder>
        <w:temporary/>
        <w:showingPlcHdr/>
        <w15:appearance w15:val="hidden"/>
      </w:sdtPr>
      <w:sdtEndPr/>
      <w:sdtContent>
        <w:tbl>
          <w:tblPr>
            <w:tblStyle w:val="TipTable"/>
            <w:tblW w:w="5000" w:type="pct"/>
            <w:tblLook w:val="04A0" w:firstRow="1" w:lastRow="0" w:firstColumn="1" w:lastColumn="0" w:noHBand="0" w:noVBand="1"/>
          </w:tblPr>
          <w:tblGrid>
            <w:gridCol w:w="556"/>
            <w:gridCol w:w="8471"/>
          </w:tblGrid>
          <w:tr w:rsidR="00C93B45" w:rsidRPr="00BE2B2E">
            <w:tc>
              <w:tcPr>
                <w:cnfStyle w:val="001000000000" w:firstRow="0" w:lastRow="0" w:firstColumn="1" w:lastColumn="0" w:oddVBand="0" w:evenVBand="0" w:oddHBand="0" w:evenHBand="0" w:firstRowFirstColumn="0" w:firstRowLastColumn="0" w:lastRowFirstColumn="0" w:lastRowLastColumn="0"/>
                <w:tcW w:w="308" w:type="pct"/>
              </w:tcPr>
              <w:p w:rsidR="00C93B45" w:rsidRPr="00BE2B2E" w:rsidRDefault="00214A9D">
                <w:r w:rsidRPr="00BE2B2E">
                  <w:rPr>
                    <w:noProof/>
                  </w:rPr>
                  <mc:AlternateContent>
                    <mc:Choice Requires="wpg">
                      <w:drawing>
                        <wp:inline distT="0" distB="0" distL="0" distR="0">
                          <wp:extent cx="141605" cy="141605"/>
                          <wp:effectExtent l="0" t="0" r="0" b="0"/>
                          <wp:docPr id="71" name="Gruppieren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ihand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8446EE" id="Gruppieren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q6gggAADkoAAAOAAAAZHJzL2Uyb0RvYy54bWzcWtuOo0gSfV9p/wHxONK2K7kaq92tVt+0&#10;0sxua6bmAyiMbbQYWKDK1fP1cyJJcLjaATk9mpeph/KF48g4JyIjIxN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Jq46uoIIAAA5KAAA&#10;DgAAAAAAAAAAAAAAAAAuAgAAZHJzL2Uyb0RvYy54bWxQSwECLQAUAAYACAAAACEABeIMPdkAAAAD&#10;AQAADwAAAAAAAAAAAAAAAADcCgAAZHJzL2Rvd25yZXYueG1sUEsFBgAAAAAEAAQA8wAAAOILAAAA&#10;AA==&#10;">
                          <v:rect id="Rectangle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ihandform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93B45" w:rsidRPr="00BE2B2E" w:rsidRDefault="00214A9D">
                <w:pPr>
                  <w:pStyle w:val="Tipptext"/>
                  <w:cnfStyle w:val="000000000000" w:firstRow="0" w:lastRow="0" w:firstColumn="0" w:lastColumn="0" w:oddVBand="0" w:evenVBand="0" w:oddHBand="0" w:evenHBand="0" w:firstRowFirstColumn="0" w:firstRowLastColumn="0" w:lastRowFirstColumn="0" w:lastRowLastColumn="0"/>
                </w:pPr>
                <w:r w:rsidRPr="00BE2B2E">
                  <w:t>[Beschreiben Sie auf hoher Ebene die Zeitskala/die Planung für den Entwurf, die Entwicklung und die Bereitstellung des Projekts. Allgemein gesprochen: Wann erwarten Sie, das Projekt abschließen zu können?]</w:t>
                </w:r>
              </w:p>
            </w:tc>
          </w:tr>
        </w:tbl>
        <w:p w:rsidR="00C93B45" w:rsidRPr="00BE2B2E" w:rsidRDefault="00FB259A"/>
      </w:sdtContent>
    </w:sdt>
    <w:p w:rsidR="00C93B45" w:rsidRPr="00BE2B2E" w:rsidRDefault="00214A9D">
      <w:pPr>
        <w:pStyle w:val="berschrift1"/>
      </w:pPr>
      <w:r w:rsidRPr="00BE2B2E">
        <w:t>Genehmigungen und Berechtigungen</w:t>
      </w:r>
    </w:p>
    <w:p w:rsidR="00C93B45" w:rsidRPr="00BE2B2E" w:rsidRDefault="00214A9D">
      <w:r w:rsidRPr="00BE2B2E">
        <w:t>Wir genehmigen das Projekt wie vorstehend beschrieben und beauftragen das Team, das Projekt fortzuführen.</w:t>
      </w:r>
    </w:p>
    <w:tbl>
      <w:tblPr>
        <w:tblStyle w:val="ProjectScopeTable"/>
        <w:tblW w:w="5000" w:type="pct"/>
        <w:tblLook w:val="04A0" w:firstRow="1" w:lastRow="0" w:firstColumn="1" w:lastColumn="0" w:noHBand="0" w:noVBand="1"/>
        <w:tblDescription w:val="Stakeholders Table"/>
      </w:tblPr>
      <w:tblGrid>
        <w:gridCol w:w="3468"/>
        <w:gridCol w:w="3468"/>
        <w:gridCol w:w="2081"/>
      </w:tblGrid>
      <w:tr w:rsidR="00C93B45" w:rsidRPr="00BE2B2E" w:rsidTr="00C93B45">
        <w:trPr>
          <w:cnfStyle w:val="100000000000" w:firstRow="1" w:lastRow="0" w:firstColumn="0" w:lastColumn="0" w:oddVBand="0" w:evenVBand="0" w:oddHBand="0" w:evenHBand="0" w:firstRowFirstColumn="0" w:firstRowLastColumn="0" w:lastRowFirstColumn="0" w:lastRowLastColumn="0"/>
        </w:trPr>
        <w:tc>
          <w:tcPr>
            <w:tcW w:w="1923" w:type="pct"/>
          </w:tcPr>
          <w:p w:rsidR="00C93B45" w:rsidRPr="00BE2B2E" w:rsidRDefault="00214A9D">
            <w:r w:rsidRPr="00BE2B2E">
              <w:t>Name</w:t>
            </w:r>
          </w:p>
        </w:tc>
        <w:tc>
          <w:tcPr>
            <w:tcW w:w="1923" w:type="pct"/>
          </w:tcPr>
          <w:p w:rsidR="00C93B45" w:rsidRPr="00BE2B2E" w:rsidRDefault="00214A9D">
            <w:r w:rsidRPr="00BE2B2E">
              <w:t>Position</w:t>
            </w:r>
          </w:p>
        </w:tc>
        <w:tc>
          <w:tcPr>
            <w:tcW w:w="1155" w:type="pct"/>
          </w:tcPr>
          <w:p w:rsidR="00C93B45" w:rsidRPr="00BE2B2E" w:rsidRDefault="00214A9D">
            <w:r w:rsidRPr="00BE2B2E">
              <w:t>Datum</w:t>
            </w:r>
          </w:p>
        </w:tc>
      </w:tr>
      <w:tr w:rsidR="00C93B45" w:rsidRPr="00BE2B2E" w:rsidTr="00C93B45">
        <w:tc>
          <w:tcPr>
            <w:tcW w:w="1923" w:type="pct"/>
          </w:tcPr>
          <w:p w:rsidR="00C93B45" w:rsidRPr="00BE2B2E" w:rsidRDefault="00C93B45"/>
        </w:tc>
        <w:tc>
          <w:tcPr>
            <w:tcW w:w="1923" w:type="pct"/>
          </w:tcPr>
          <w:p w:rsidR="00C93B45" w:rsidRPr="00BE2B2E" w:rsidRDefault="00C93B45"/>
        </w:tc>
        <w:tc>
          <w:tcPr>
            <w:tcW w:w="1155" w:type="pct"/>
          </w:tcPr>
          <w:p w:rsidR="00C93B45" w:rsidRPr="00BE2B2E" w:rsidRDefault="00C93B45"/>
        </w:tc>
      </w:tr>
      <w:tr w:rsidR="00C93B45" w:rsidRPr="00BE2B2E" w:rsidTr="00C93B45">
        <w:tc>
          <w:tcPr>
            <w:tcW w:w="1923" w:type="pct"/>
          </w:tcPr>
          <w:p w:rsidR="00C93B45" w:rsidRPr="00BE2B2E" w:rsidRDefault="00C93B45"/>
        </w:tc>
        <w:tc>
          <w:tcPr>
            <w:tcW w:w="1923" w:type="pct"/>
          </w:tcPr>
          <w:p w:rsidR="00C93B45" w:rsidRPr="00BE2B2E" w:rsidRDefault="00C93B45"/>
        </w:tc>
        <w:tc>
          <w:tcPr>
            <w:tcW w:w="1155" w:type="pct"/>
          </w:tcPr>
          <w:p w:rsidR="00C93B45" w:rsidRPr="00BE2B2E" w:rsidRDefault="00C93B45"/>
        </w:tc>
      </w:tr>
      <w:tr w:rsidR="00C93B45" w:rsidRPr="00BE2B2E" w:rsidTr="00C93B45">
        <w:tc>
          <w:tcPr>
            <w:tcW w:w="1923" w:type="pct"/>
          </w:tcPr>
          <w:p w:rsidR="00C93B45" w:rsidRPr="00BE2B2E" w:rsidRDefault="00C93B45"/>
        </w:tc>
        <w:tc>
          <w:tcPr>
            <w:tcW w:w="1923" w:type="pct"/>
          </w:tcPr>
          <w:p w:rsidR="00C93B45" w:rsidRPr="00BE2B2E" w:rsidRDefault="00C93B45"/>
        </w:tc>
        <w:tc>
          <w:tcPr>
            <w:tcW w:w="1155" w:type="pct"/>
          </w:tcPr>
          <w:p w:rsidR="00C93B45" w:rsidRPr="00BE2B2E" w:rsidRDefault="00C93B45"/>
        </w:tc>
      </w:tr>
    </w:tbl>
    <w:p w:rsidR="00C93B45" w:rsidRPr="00BE2B2E" w:rsidRDefault="00C93B45"/>
    <w:tbl>
      <w:tblPr>
        <w:tblW w:w="5025" w:type="pct"/>
        <w:tblCellMar>
          <w:left w:w="0" w:type="dxa"/>
          <w:right w:w="0" w:type="dxa"/>
        </w:tblCellMar>
        <w:tblLook w:val="04A0" w:firstRow="1" w:lastRow="0" w:firstColumn="1" w:lastColumn="0" w:noHBand="0" w:noVBand="1"/>
        <w:tblDescription w:val="Signature Table"/>
      </w:tblPr>
      <w:tblGrid>
        <w:gridCol w:w="1419"/>
        <w:gridCol w:w="1874"/>
        <w:gridCol w:w="169"/>
        <w:gridCol w:w="793"/>
        <w:gridCol w:w="555"/>
        <w:gridCol w:w="1325"/>
        <w:gridCol w:w="1874"/>
        <w:gridCol w:w="165"/>
        <w:gridCol w:w="898"/>
      </w:tblGrid>
      <w:tr w:rsidR="00C93B45" w:rsidRPr="00BE2B2E" w:rsidTr="001867C4">
        <w:trPr>
          <w:trHeight w:val="1080"/>
        </w:trPr>
        <w:tc>
          <w:tcPr>
            <w:tcW w:w="782" w:type="pct"/>
            <w:tcBorders>
              <w:bottom w:val="single" w:sz="8" w:space="0" w:color="404040" w:themeColor="text1" w:themeTint="BF"/>
            </w:tcBorders>
            <w:vAlign w:val="bottom"/>
          </w:tcPr>
          <w:p w:rsidR="00C93B45" w:rsidRPr="00BE2B2E" w:rsidRDefault="00C93B45">
            <w:pPr>
              <w:pStyle w:val="KeinLeerraum"/>
            </w:pPr>
          </w:p>
        </w:tc>
        <w:tc>
          <w:tcPr>
            <w:tcW w:w="1033" w:type="pct"/>
            <w:tcBorders>
              <w:bottom w:val="single" w:sz="8" w:space="0" w:color="404040" w:themeColor="text1" w:themeTint="BF"/>
            </w:tcBorders>
            <w:vAlign w:val="bottom"/>
          </w:tcPr>
          <w:p w:rsidR="00C93B45" w:rsidRPr="00BE2B2E" w:rsidRDefault="00C93B45">
            <w:pPr>
              <w:pStyle w:val="KeinLeerraum"/>
            </w:pPr>
          </w:p>
        </w:tc>
        <w:tc>
          <w:tcPr>
            <w:tcW w:w="93" w:type="pct"/>
            <w:vAlign w:val="bottom"/>
          </w:tcPr>
          <w:p w:rsidR="00C93B45" w:rsidRPr="00BE2B2E" w:rsidRDefault="00C93B45">
            <w:pPr>
              <w:pStyle w:val="KeinLeerraum"/>
            </w:pPr>
          </w:p>
        </w:tc>
        <w:tc>
          <w:tcPr>
            <w:tcW w:w="437" w:type="pct"/>
            <w:tcBorders>
              <w:bottom w:val="single" w:sz="8" w:space="0" w:color="404040" w:themeColor="text1" w:themeTint="BF"/>
            </w:tcBorders>
            <w:vAlign w:val="bottom"/>
          </w:tcPr>
          <w:p w:rsidR="00C93B45" w:rsidRPr="00BE2B2E" w:rsidRDefault="00C93B45">
            <w:pPr>
              <w:pStyle w:val="KeinLeerraum"/>
            </w:pPr>
          </w:p>
        </w:tc>
        <w:tc>
          <w:tcPr>
            <w:tcW w:w="306" w:type="pct"/>
            <w:vAlign w:val="bottom"/>
          </w:tcPr>
          <w:p w:rsidR="00C93B45" w:rsidRPr="00BE2B2E" w:rsidRDefault="00C93B45">
            <w:pPr>
              <w:pStyle w:val="KeinLeerraum"/>
            </w:pPr>
          </w:p>
        </w:tc>
        <w:tc>
          <w:tcPr>
            <w:tcW w:w="730" w:type="pct"/>
            <w:tcBorders>
              <w:bottom w:val="single" w:sz="8" w:space="0" w:color="404040" w:themeColor="text1" w:themeTint="BF"/>
            </w:tcBorders>
            <w:vAlign w:val="bottom"/>
          </w:tcPr>
          <w:p w:rsidR="00C93B45" w:rsidRPr="00BE2B2E" w:rsidRDefault="00C93B45">
            <w:pPr>
              <w:pStyle w:val="KeinLeerraum"/>
            </w:pPr>
          </w:p>
        </w:tc>
        <w:tc>
          <w:tcPr>
            <w:tcW w:w="1033" w:type="pct"/>
            <w:tcBorders>
              <w:bottom w:val="single" w:sz="8" w:space="0" w:color="404040" w:themeColor="text1" w:themeTint="BF"/>
            </w:tcBorders>
            <w:vAlign w:val="bottom"/>
          </w:tcPr>
          <w:p w:rsidR="00C93B45" w:rsidRPr="00BE2B2E" w:rsidRDefault="00C93B45">
            <w:pPr>
              <w:pStyle w:val="KeinLeerraum"/>
            </w:pPr>
          </w:p>
        </w:tc>
        <w:tc>
          <w:tcPr>
            <w:tcW w:w="91" w:type="pct"/>
            <w:vAlign w:val="bottom"/>
          </w:tcPr>
          <w:p w:rsidR="00C93B45" w:rsidRPr="00BE2B2E" w:rsidRDefault="00C93B45">
            <w:pPr>
              <w:pStyle w:val="KeinLeerraum"/>
            </w:pPr>
          </w:p>
        </w:tc>
        <w:tc>
          <w:tcPr>
            <w:tcW w:w="495" w:type="pct"/>
            <w:tcBorders>
              <w:bottom w:val="single" w:sz="8" w:space="0" w:color="404040" w:themeColor="text1" w:themeTint="BF"/>
            </w:tcBorders>
            <w:vAlign w:val="bottom"/>
          </w:tcPr>
          <w:p w:rsidR="00C93B45" w:rsidRPr="00BE2B2E" w:rsidRDefault="00C93B45">
            <w:pPr>
              <w:pStyle w:val="KeinLeerraum"/>
            </w:pPr>
          </w:p>
        </w:tc>
      </w:tr>
      <w:tr w:rsidR="00C93B45" w:rsidRPr="00BE2B2E" w:rsidTr="001867C4">
        <w:tc>
          <w:tcPr>
            <w:tcW w:w="782" w:type="pct"/>
            <w:tcBorders>
              <w:top w:val="single" w:sz="8" w:space="0" w:color="404040" w:themeColor="text1" w:themeTint="BF"/>
            </w:tcBorders>
          </w:tcPr>
          <w:p w:rsidR="00C93B45" w:rsidRPr="00BE2B2E" w:rsidRDefault="00214A9D">
            <w:r w:rsidRPr="00BE2B2E">
              <w:t>Genehmigt von</w:t>
            </w:r>
          </w:p>
        </w:tc>
        <w:tc>
          <w:tcPr>
            <w:tcW w:w="1033" w:type="pct"/>
            <w:tcBorders>
              <w:top w:val="single" w:sz="8" w:space="0" w:color="404040" w:themeColor="text1" w:themeTint="BF"/>
            </w:tcBorders>
          </w:tcPr>
          <w:p w:rsidR="00C93B45" w:rsidRPr="00BE2B2E" w:rsidRDefault="00C93B45"/>
        </w:tc>
        <w:tc>
          <w:tcPr>
            <w:tcW w:w="93" w:type="pct"/>
          </w:tcPr>
          <w:p w:rsidR="00C93B45" w:rsidRPr="00BE2B2E" w:rsidRDefault="00C93B45"/>
        </w:tc>
        <w:tc>
          <w:tcPr>
            <w:tcW w:w="437" w:type="pct"/>
            <w:tcBorders>
              <w:top w:val="single" w:sz="8" w:space="0" w:color="404040" w:themeColor="text1" w:themeTint="BF"/>
            </w:tcBorders>
          </w:tcPr>
          <w:p w:rsidR="00C93B45" w:rsidRPr="00BE2B2E" w:rsidRDefault="00214A9D">
            <w:r w:rsidRPr="00BE2B2E">
              <w:t>Datum</w:t>
            </w:r>
          </w:p>
        </w:tc>
        <w:tc>
          <w:tcPr>
            <w:tcW w:w="306" w:type="pct"/>
          </w:tcPr>
          <w:p w:rsidR="00C93B45" w:rsidRPr="00BE2B2E" w:rsidRDefault="00C93B45"/>
        </w:tc>
        <w:tc>
          <w:tcPr>
            <w:tcW w:w="730" w:type="pct"/>
            <w:tcBorders>
              <w:top w:val="single" w:sz="8" w:space="0" w:color="404040" w:themeColor="text1" w:themeTint="BF"/>
            </w:tcBorders>
          </w:tcPr>
          <w:p w:rsidR="00C93B45" w:rsidRPr="00BE2B2E" w:rsidRDefault="00214A9D">
            <w:r w:rsidRPr="00BE2B2E">
              <w:t>Genehmigt von</w:t>
            </w:r>
          </w:p>
        </w:tc>
        <w:tc>
          <w:tcPr>
            <w:tcW w:w="1033" w:type="pct"/>
            <w:tcBorders>
              <w:top w:val="single" w:sz="8" w:space="0" w:color="404040" w:themeColor="text1" w:themeTint="BF"/>
            </w:tcBorders>
          </w:tcPr>
          <w:p w:rsidR="00C93B45" w:rsidRPr="00BE2B2E" w:rsidRDefault="00C93B45"/>
        </w:tc>
        <w:tc>
          <w:tcPr>
            <w:tcW w:w="91" w:type="pct"/>
          </w:tcPr>
          <w:p w:rsidR="00C93B45" w:rsidRPr="00BE2B2E" w:rsidRDefault="00C93B45"/>
        </w:tc>
        <w:tc>
          <w:tcPr>
            <w:tcW w:w="495" w:type="pct"/>
            <w:tcBorders>
              <w:top w:val="single" w:sz="8" w:space="0" w:color="404040" w:themeColor="text1" w:themeTint="BF"/>
            </w:tcBorders>
          </w:tcPr>
          <w:p w:rsidR="00C93B45" w:rsidRPr="00BE2B2E" w:rsidRDefault="00214A9D">
            <w:r w:rsidRPr="00BE2B2E">
              <w:t>Datum</w:t>
            </w:r>
          </w:p>
        </w:tc>
      </w:tr>
    </w:tbl>
    <w:p w:rsidR="00C93B45" w:rsidRPr="00BE2B2E" w:rsidRDefault="00C93B45"/>
    <w:sectPr w:rsidR="00C93B45" w:rsidRPr="00BE2B2E" w:rsidSect="00214A9D">
      <w:headerReference w:type="default" r:id="rId9"/>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59A" w:rsidRDefault="00FB259A">
      <w:pPr>
        <w:spacing w:after="0" w:line="240" w:lineRule="auto"/>
      </w:pPr>
      <w:r>
        <w:separator/>
      </w:r>
    </w:p>
  </w:endnote>
  <w:endnote w:type="continuationSeparator" w:id="0">
    <w:p w:rsidR="00FB259A" w:rsidRDefault="00FB2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59A" w:rsidRDefault="00FB259A">
      <w:pPr>
        <w:spacing w:after="0" w:line="240" w:lineRule="auto"/>
      </w:pPr>
      <w:r>
        <w:separator/>
      </w:r>
    </w:p>
  </w:footnote>
  <w:footnote w:type="continuationSeparator" w:id="0">
    <w:p w:rsidR="00FB259A" w:rsidRDefault="00FB2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B45" w:rsidRDefault="00214A9D">
    <w:pPr>
      <w:pStyle w:val="Kopfzeil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feld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3B45" w:rsidRDefault="00214A9D">
                          <w:pPr>
                            <w:pStyle w:val="Fuzeile"/>
                          </w:pPr>
                          <w:r>
                            <w:fldChar w:fldCharType="begin"/>
                          </w:r>
                          <w:r>
                            <w:instrText>PAGE   \* MERGEFORMAT</w:instrText>
                          </w:r>
                          <w:r>
                            <w:fldChar w:fldCharType="separate"/>
                          </w:r>
                          <w:r w:rsidR="00522BEA">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SVdQ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" filled="f" stroked="f" strokeweight=".5pt">
              <v:textbox style="mso-fit-shape-to-text:t" inset="0,0,0,0">
                <w:txbxContent>
                  <w:p w:rsidR="00C93B45" w:rsidRDefault="00214A9D">
                    <w:pPr>
                      <w:pStyle w:val="Fuzeile"/>
                    </w:pPr>
                    <w:r>
                      <w:fldChar w:fldCharType="begin"/>
                    </w:r>
                    <w:r>
                      <w:instrText>PAGE   \* MERGEFORMAT</w:instrText>
                    </w:r>
                    <w:r>
                      <w:fldChar w:fldCharType="separate"/>
                    </w:r>
                    <w:r w:rsidR="00522BEA">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berschrift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Aufzhlungszeichen"/>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A51"/>
    <w:rsid w:val="000E5DA3"/>
    <w:rsid w:val="001867C4"/>
    <w:rsid w:val="002058EB"/>
    <w:rsid w:val="00214A9D"/>
    <w:rsid w:val="00503A51"/>
    <w:rsid w:val="00522BEA"/>
    <w:rsid w:val="00BE2B2E"/>
    <w:rsid w:val="00C93B45"/>
    <w:rsid w:val="00E36A2D"/>
    <w:rsid w:val="00FB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060EC"/>
  <w15:chartTrackingRefBased/>
  <w15:docId w15:val="{8B88195D-76BD-426D-A6FA-31318734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10%20Pro%20x64\AppData\Roaming\Microsoft\Templates\Projektumf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537F342FD742E0AA7030F484982ADD"/>
        <w:category>
          <w:name w:val="Allgemein"/>
          <w:gallery w:val="placeholder"/>
        </w:category>
        <w:types>
          <w:type w:val="bbPlcHdr"/>
        </w:types>
        <w:behaviors>
          <w:behavior w:val="content"/>
        </w:behaviors>
        <w:guid w:val="{81759F35-A61F-4905-BAE9-D32EEC2A0438}"/>
      </w:docPartPr>
      <w:docPartBody>
        <w:p w:rsidR="00000000" w:rsidRDefault="0086155B">
          <w:pPr>
            <w:pStyle w:val="D3537F342FD742E0AA7030F484982ADD"/>
          </w:pPr>
          <w:r>
            <w:t>[Datum auswählen]</w:t>
          </w:r>
        </w:p>
      </w:docPartBody>
    </w:docPart>
    <w:docPart>
      <w:docPartPr>
        <w:name w:val="53DDE76BA31C41BEB3D516A28B95E1F0"/>
        <w:category>
          <w:name w:val="Allgemein"/>
          <w:gallery w:val="placeholder"/>
        </w:category>
        <w:types>
          <w:type w:val="bbPlcHdr"/>
        </w:types>
        <w:behaviors>
          <w:behavior w:val="content"/>
        </w:behaviors>
        <w:guid w:val="{6E9064D0-C275-448C-9961-325DB8686539}"/>
      </w:docPartPr>
      <w:docPartBody>
        <w:p w:rsidR="00000000" w:rsidRDefault="0086155B">
          <w:pPr>
            <w:pStyle w:val="53DDE76BA31C41BEB3D516A28B95E1F0"/>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5B"/>
    <w:rsid w:val="008615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A88F07C46443BE94A8B21F62F93F89">
    <w:name w:val="01A88F07C46443BE94A8B21F62F93F89"/>
  </w:style>
  <w:style w:type="paragraph" w:customStyle="1" w:styleId="D3537F342FD742E0AA7030F484982ADD">
    <w:name w:val="D3537F342FD742E0AA7030F484982ADD"/>
  </w:style>
  <w:style w:type="character" w:styleId="Platzhaltertext">
    <w:name w:val="Placeholder Text"/>
    <w:basedOn w:val="Absatz-Standardschriftart"/>
    <w:uiPriority w:val="99"/>
    <w:semiHidden/>
    <w:rPr>
      <w:color w:val="808080"/>
    </w:rPr>
  </w:style>
  <w:style w:type="paragraph" w:customStyle="1" w:styleId="53DDE76BA31C41BEB3D516A28B95E1F0">
    <w:name w:val="53DDE76BA31C41BEB3D516A28B95E1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A362FD5A-8198-41B0-95CB-335E4D9D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Projektumfang.dotx</Template>
  <TotalTime>0</TotalTime>
  <Pages>2</Pages>
  <Words>411</Words>
  <Characters>2592</Characters>
  <Application>Microsoft Office Word</Application>
  <DocSecurity>0</DocSecurity>
  <Lines>21</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Übersicht</vt:lpstr>
      <vt:lpstr>    Projekthintergrund und Beschreibung</vt:lpstr>
      <vt:lpstr>    Projektumfang</vt:lpstr>
      <vt:lpstr>    Anforderungen auf hoher Ebene</vt:lpstr>
      <vt:lpstr>    Lieferumfang</vt:lpstr>
      <vt:lpstr>    Betroffenen Parteien</vt:lpstr>
      <vt:lpstr>    Betroffene Geschäftsprozesse oder Systeme</vt:lpstr>
      <vt:lpstr>    Spezifisch auszuschließende Bereiche</vt:lpstr>
      <vt:lpstr>    Implementierungsplan</vt:lpstr>
      <vt:lpstr>    Zeitskala/Planung auf hoher Ebene</vt:lpstr>
      <vt:lpstr>Erforderliche Genehmigungen und Berechtigungen</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TROEDER</dc:creator>
  <cp:keywords/>
  <cp:lastModifiedBy>Timo Röder</cp:lastModifiedBy>
  <cp:revision>2</cp:revision>
  <dcterms:created xsi:type="dcterms:W3CDTF">2018-11-04T15:06:00Z</dcterms:created>
  <dcterms:modified xsi:type="dcterms:W3CDTF">2018-11-06T07:22:00Z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